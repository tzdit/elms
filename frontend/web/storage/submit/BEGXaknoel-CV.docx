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4031" w14:textId="07965DD0" w:rsidR="00002FD5" w:rsidRPr="0045559E" w:rsidRDefault="0045559E">
      <w:pPr>
        <w:pStyle w:val="SectionHead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9A6C4" wp14:editId="49923A7A">
                <wp:simplePos x="0" y="0"/>
                <wp:positionH relativeFrom="column">
                  <wp:posOffset>-2556201</wp:posOffset>
                </wp:positionH>
                <wp:positionV relativeFrom="paragraph">
                  <wp:posOffset>481</wp:posOffset>
                </wp:positionV>
                <wp:extent cx="1901952" cy="4252813"/>
                <wp:effectExtent l="0" t="0" r="3175" b="146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425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456E4" w14:textId="4DD309D5" w:rsidR="00002FD5" w:rsidRPr="0045559E" w:rsidRDefault="00DD45E5" w:rsidP="0076222F">
                            <w:pPr>
                              <w:pStyle w:val="Name"/>
                              <w:rPr>
                                <w:sz w:val="40"/>
                                <w:szCs w:val="40"/>
                              </w:rPr>
                            </w:pPr>
                            <w:r w:rsidRPr="0045559E">
                              <w:rPr>
                                <w:sz w:val="40"/>
                                <w:szCs w:val="40"/>
                              </w:rPr>
                              <w:t>NOEL N. KINABO</w:t>
                            </w:r>
                          </w:p>
                          <w:p w14:paraId="139660CB" w14:textId="342D1276" w:rsidR="00002FD5" w:rsidRDefault="00DD45E5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System Design </w:t>
                            </w:r>
                            <w:r w:rsidR="00177F5E">
                              <w:t>and</w:t>
                            </w:r>
                            <w:r>
                              <w:t xml:space="preserve"> Management.</w:t>
                            </w:r>
                          </w:p>
                          <w:p w14:paraId="402A09CA" w14:textId="0BA3CE53" w:rsidR="0076222F" w:rsidRDefault="0076222F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Data science and Machine learning </w:t>
                            </w:r>
                          </w:p>
                          <w:p w14:paraId="75CEE8C4" w14:textId="724B80D5" w:rsidR="0076222F" w:rsidRDefault="0076222F" w:rsidP="0076222F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Web Development</w:t>
                            </w:r>
                          </w:p>
                          <w:p w14:paraId="559A6357" w14:textId="1E80C421" w:rsidR="0076222F" w:rsidRDefault="0076222F" w:rsidP="0076222F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Cyber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9A6C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01.3pt;margin-top:.05pt;width:149.75pt;height:33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" filled="f" stroked="f" strokeweight=".5pt">
                <v:textbox inset="0,0,0,0">
                  <w:txbxContent>
                    <w:p w14:paraId="595456E4" w14:textId="4DD309D5" w:rsidR="00002FD5" w:rsidRPr="0045559E" w:rsidRDefault="00DD45E5" w:rsidP="0076222F">
                      <w:pPr>
                        <w:pStyle w:val="Name"/>
                        <w:rPr>
                          <w:sz w:val="40"/>
                          <w:szCs w:val="40"/>
                        </w:rPr>
                      </w:pPr>
                      <w:r w:rsidRPr="0045559E">
                        <w:rPr>
                          <w:sz w:val="40"/>
                          <w:szCs w:val="40"/>
                        </w:rPr>
                        <w:t>NOEL N. KINABO</w:t>
                      </w:r>
                    </w:p>
                    <w:p w14:paraId="139660CB" w14:textId="342D1276" w:rsidR="00002FD5" w:rsidRDefault="00DD45E5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 xml:space="preserve">System Design </w:t>
                      </w:r>
                      <w:r w:rsidR="00177F5E">
                        <w:t>and</w:t>
                      </w:r>
                      <w:r>
                        <w:t xml:space="preserve"> Management.</w:t>
                      </w:r>
                    </w:p>
                    <w:p w14:paraId="402A09CA" w14:textId="0BA3CE53" w:rsidR="0076222F" w:rsidRDefault="0076222F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 xml:space="preserve">Data science and Machine learning </w:t>
                      </w:r>
                    </w:p>
                    <w:p w14:paraId="75CEE8C4" w14:textId="724B80D5" w:rsidR="0076222F" w:rsidRDefault="0076222F" w:rsidP="0076222F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>Web Development</w:t>
                      </w:r>
                    </w:p>
                    <w:p w14:paraId="559A6357" w14:textId="1E80C421" w:rsidR="0076222F" w:rsidRDefault="0076222F" w:rsidP="0076222F">
                      <w:pPr>
                        <w:pStyle w:val="KeyPoint"/>
                        <w:numPr>
                          <w:ilvl w:val="0"/>
                          <w:numId w:val="10"/>
                        </w:numPr>
                      </w:pPr>
                      <w:r>
                        <w:t>Cyber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27F" w:rsidRPr="0045559E">
        <w:rPr>
          <w:rFonts w:cstheme="minorHAnsi"/>
          <w:sz w:val="24"/>
          <w:szCs w:val="24"/>
        </w:rPr>
        <w:t>Objective</w:t>
      </w:r>
    </w:p>
    <w:p w14:paraId="694E0CB1" w14:textId="77777777" w:rsidR="002C3725" w:rsidRPr="0045559E" w:rsidRDefault="002C3725" w:rsidP="00177F5E">
      <w:pPr>
        <w:rPr>
          <w:rFonts w:cstheme="minorHAnsi"/>
          <w:sz w:val="24"/>
          <w:szCs w:val="24"/>
        </w:rPr>
      </w:pPr>
      <w:r w:rsidRPr="0045559E">
        <w:rPr>
          <w:rFonts w:cstheme="minorHAnsi"/>
          <w:sz w:val="24"/>
          <w:szCs w:val="24"/>
        </w:rPr>
        <w:t>My goal is to increase experience in the field of work, to cooperate with others in achieves organization goal.</w:t>
      </w:r>
    </w:p>
    <w:p w14:paraId="11858C2D" w14:textId="18936395" w:rsidR="00002FD5" w:rsidRPr="0045559E" w:rsidRDefault="002C3725" w:rsidP="00177F5E">
      <w:pPr>
        <w:rPr>
          <w:rFonts w:cstheme="minorHAnsi"/>
          <w:sz w:val="24"/>
          <w:szCs w:val="24"/>
        </w:rPr>
      </w:pPr>
      <w:r w:rsidRPr="0045559E">
        <w:rPr>
          <w:rFonts w:cstheme="minorHAnsi"/>
          <w:sz w:val="24"/>
          <w:szCs w:val="24"/>
        </w:rPr>
        <w:t xml:space="preserve">IT is the field with many new technology activities my duties </w:t>
      </w:r>
      <w:proofErr w:type="gramStart"/>
      <w:r w:rsidRPr="0045559E">
        <w:rPr>
          <w:rFonts w:cstheme="minorHAnsi"/>
          <w:sz w:val="24"/>
          <w:szCs w:val="24"/>
        </w:rPr>
        <w:t>is</w:t>
      </w:r>
      <w:proofErr w:type="gramEnd"/>
      <w:r w:rsidRPr="0045559E">
        <w:rPr>
          <w:rFonts w:cstheme="minorHAnsi"/>
          <w:sz w:val="24"/>
          <w:szCs w:val="24"/>
        </w:rPr>
        <w:t xml:space="preserve"> to make sure the company/organization adapt new technology for increase value of the market or service provided </w:t>
      </w:r>
    </w:p>
    <w:p w14:paraId="48389914" w14:textId="7AA3D9D7" w:rsidR="0017100A" w:rsidRPr="0045559E" w:rsidRDefault="0017100A" w:rsidP="0017100A">
      <w:pPr>
        <w:pStyle w:val="SectionHeading"/>
        <w:rPr>
          <w:rFonts w:cstheme="minorHAnsi"/>
          <w:sz w:val="24"/>
          <w:szCs w:val="24"/>
        </w:rPr>
      </w:pPr>
      <w:r w:rsidRPr="0045559E">
        <w:rPr>
          <w:rFonts w:cstheme="minorHAnsi"/>
          <w:sz w:val="24"/>
          <w:szCs w:val="24"/>
        </w:rPr>
        <w:t>Language</w:t>
      </w:r>
    </w:p>
    <w:sdt>
      <w:sdtPr>
        <w:rPr>
          <w:rFonts w:cstheme="minorHAnsi"/>
          <w:sz w:val="24"/>
          <w:szCs w:val="24"/>
        </w:rPr>
        <w:id w:val="1951820369"/>
        <w15:repeatingSection/>
      </w:sdtPr>
      <w:sdtContent>
        <w:sdt>
          <w:sdtPr>
            <w:rPr>
              <w:rFonts w:cstheme="minorHAnsi"/>
              <w:sz w:val="24"/>
              <w:szCs w:val="24"/>
            </w:rPr>
            <w:id w:val="-52231275"/>
            <w:placeholder>
              <w:docPart w:val="33EC7FB2FE634C23ADABD020A90F6BCA"/>
            </w:placeholder>
            <w15:repeatingSectionItem/>
          </w:sdtPr>
          <w:sdtContent>
            <w:p w14:paraId="180B7CC7" w14:textId="5C24B0B1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FRONTEND</w:t>
              </w:r>
            </w:p>
            <w:p w14:paraId="069B5996" w14:textId="6201026B" w:rsidR="0017100A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HTML, CSS</w:t>
              </w:r>
              <w:r w:rsidR="0017100A" w:rsidRPr="0045559E">
                <w:rPr>
                  <w:rFonts w:cstheme="minorHAnsi"/>
                  <w:sz w:val="24"/>
                  <w:szCs w:val="24"/>
                </w:rPr>
                <w:t xml:space="preserve"> and JavaScript</w:t>
              </w:r>
            </w:p>
            <w:p w14:paraId="573D67B8" w14:textId="27C8104B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React Js</w:t>
              </w:r>
            </w:p>
            <w:p w14:paraId="4FC74C59" w14:textId="77777777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  <w:p w14:paraId="70A22575" w14:textId="18527F7D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  <w:p w14:paraId="2FF1A73E" w14:textId="4879462D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BACKEND</w:t>
              </w:r>
            </w:p>
            <w:p w14:paraId="6F85F76C" w14:textId="06DB5824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PHP (Laravel)</w:t>
              </w:r>
            </w:p>
            <w:p w14:paraId="27D10FA8" w14:textId="2401B302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Python</w:t>
              </w:r>
            </w:p>
            <w:p w14:paraId="2D813828" w14:textId="46D758D5" w:rsidR="0017100A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C++</w:t>
              </w:r>
            </w:p>
            <w:p w14:paraId="4E77CFCD" w14:textId="7976A280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proofErr w:type="spellStart"/>
              <w:r w:rsidRPr="0045559E">
                <w:rPr>
                  <w:rFonts w:cstheme="minorHAnsi"/>
                  <w:sz w:val="24"/>
                  <w:szCs w:val="24"/>
                </w:rPr>
                <w:t>Keras</w:t>
              </w:r>
              <w:proofErr w:type="spellEnd"/>
            </w:p>
            <w:p w14:paraId="57450EEC" w14:textId="0A0CCD89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proofErr w:type="spellStart"/>
              <w:r w:rsidRPr="0045559E">
                <w:rPr>
                  <w:rFonts w:cstheme="minorHAnsi"/>
                  <w:sz w:val="24"/>
                  <w:szCs w:val="24"/>
                </w:rPr>
                <w:t>Tensorflow</w:t>
              </w:r>
              <w:proofErr w:type="spellEnd"/>
            </w:p>
            <w:p w14:paraId="73E35133" w14:textId="72AF0D9B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  <w:p w14:paraId="512FABC7" w14:textId="28AFC75F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DATABASE</w:t>
              </w:r>
            </w:p>
            <w:p w14:paraId="40A7328A" w14:textId="292E9222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MySQL</w:t>
              </w:r>
            </w:p>
            <w:p w14:paraId="711F6321" w14:textId="72D3EA7B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ORACLE</w:t>
              </w:r>
            </w:p>
            <w:p w14:paraId="752A1286" w14:textId="77777777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  <w:p w14:paraId="432979B3" w14:textId="77777777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  <w:p w14:paraId="4975F5F2" w14:textId="77777777" w:rsidR="00BA3948" w:rsidRPr="0045559E" w:rsidRDefault="00BA3948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  <w:p w14:paraId="15751A29" w14:textId="77777777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  <w:p w14:paraId="10A22AE4" w14:textId="503EE607" w:rsidR="0017100A" w:rsidRPr="0045559E" w:rsidRDefault="0017100A" w:rsidP="0017100A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</w:p>
          </w:sdtContent>
        </w:sdt>
      </w:sdtContent>
    </w:sdt>
    <w:p w14:paraId="3ED28031" w14:textId="222265D0" w:rsidR="0017100A" w:rsidRDefault="0017100A" w:rsidP="00177F5E">
      <w:pPr>
        <w:rPr>
          <w:rFonts w:cstheme="minorHAnsi"/>
          <w:b/>
          <w:bCs/>
          <w:sz w:val="24"/>
          <w:szCs w:val="24"/>
        </w:rPr>
      </w:pPr>
    </w:p>
    <w:p w14:paraId="1CA88FD1" w14:textId="09A201B2" w:rsidR="0045559E" w:rsidRDefault="0045559E" w:rsidP="00177F5E">
      <w:pPr>
        <w:rPr>
          <w:rFonts w:cstheme="minorHAnsi"/>
          <w:b/>
          <w:bCs/>
          <w:sz w:val="24"/>
          <w:szCs w:val="24"/>
        </w:rPr>
      </w:pPr>
    </w:p>
    <w:p w14:paraId="2727C90E" w14:textId="3C58EB30" w:rsidR="0045559E" w:rsidRDefault="0045559E" w:rsidP="00177F5E">
      <w:pPr>
        <w:rPr>
          <w:rFonts w:cstheme="minorHAnsi"/>
          <w:b/>
          <w:bCs/>
          <w:sz w:val="24"/>
          <w:szCs w:val="24"/>
        </w:rPr>
      </w:pPr>
    </w:p>
    <w:p w14:paraId="3A4366C1" w14:textId="77777777" w:rsidR="0045559E" w:rsidRPr="0045559E" w:rsidRDefault="0045559E" w:rsidP="00177F5E">
      <w:pPr>
        <w:rPr>
          <w:rFonts w:cstheme="minorHAnsi"/>
          <w:b/>
          <w:bCs/>
          <w:sz w:val="24"/>
          <w:szCs w:val="24"/>
        </w:rPr>
      </w:pPr>
    </w:p>
    <w:p w14:paraId="4B5F4B80" w14:textId="77777777" w:rsidR="00002FD5" w:rsidRPr="0045559E" w:rsidRDefault="00CF127F">
      <w:pPr>
        <w:pStyle w:val="SectionHeading"/>
        <w:rPr>
          <w:rFonts w:cstheme="minorHAnsi"/>
          <w:sz w:val="24"/>
          <w:szCs w:val="24"/>
        </w:rPr>
      </w:pPr>
      <w:r w:rsidRPr="0045559E">
        <w:rPr>
          <w:rFonts w:cstheme="minorHAnsi"/>
          <w:sz w:val="24"/>
          <w:szCs w:val="24"/>
        </w:rPr>
        <w:lastRenderedPageBreak/>
        <w:t>Experience</w:t>
      </w:r>
    </w:p>
    <w:sdt>
      <w:sdtPr>
        <w:rPr>
          <w:rFonts w:cstheme="minorHAnsi"/>
          <w:sz w:val="24"/>
          <w:szCs w:val="24"/>
        </w:rPr>
        <w:id w:val="-1472127747"/>
        <w15:repeatingSection/>
      </w:sdtPr>
      <w:sdtEndPr/>
      <w:sdtContent>
        <w:sdt>
          <w:sdtPr>
            <w:rPr>
              <w:rFonts w:cstheme="minorHAnsi"/>
              <w:sz w:val="24"/>
              <w:szCs w:val="24"/>
            </w:rPr>
            <w:id w:val="-1260518174"/>
            <w:placeholder>
              <w:docPart w:val="A8BA1F57814F470C8834BC7B7579AF1E"/>
            </w:placeholder>
            <w15:repeatingSectionItem/>
          </w:sdtPr>
          <w:sdtEndPr/>
          <w:sdtContent>
            <w:p w14:paraId="21E04D56" w14:textId="4FBF4BC7" w:rsidR="00002FD5" w:rsidRPr="0045559E" w:rsidRDefault="00177F5E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Three-month</w:t>
              </w:r>
              <w:r w:rsidR="00DD45E5" w:rsidRPr="0045559E">
                <w:rPr>
                  <w:rFonts w:cstheme="minorHAnsi"/>
                  <w:sz w:val="24"/>
                  <w:szCs w:val="24"/>
                </w:rPr>
                <w:t xml:space="preserve"> field</w:t>
              </w:r>
            </w:p>
            <w:p w14:paraId="6EA6121A" w14:textId="3F7EAF83" w:rsidR="00DD45E5" w:rsidRPr="0045559E" w:rsidRDefault="00DD45E5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MAWENZI HOSPITAL</w:t>
              </w:r>
            </w:p>
            <w:p w14:paraId="79BEB661" w14:textId="4CF0D75E" w:rsidR="00DD45E5" w:rsidRPr="0045559E" w:rsidRDefault="00DD45E5" w:rsidP="00DD45E5">
              <w:pPr>
                <w:pStyle w:val="Subsection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 xml:space="preserve"> SYSTEM MANAGEMENT AND NETWORK MANAGEMENT/MANTAINANCE</w:t>
              </w:r>
            </w:p>
            <w:p w14:paraId="4E82FF86" w14:textId="1291915F" w:rsidR="0076222F" w:rsidRPr="0045559E" w:rsidRDefault="0076222F" w:rsidP="00DD45E5">
              <w:pPr>
                <w:pStyle w:val="Subsection"/>
                <w:rPr>
                  <w:rFonts w:cstheme="minorHAnsi"/>
                  <w:sz w:val="24"/>
                  <w:szCs w:val="24"/>
                </w:rPr>
              </w:pPr>
            </w:p>
            <w:p w14:paraId="7582AD3E" w14:textId="74A1329A" w:rsidR="0076222F" w:rsidRPr="0045559E" w:rsidRDefault="0076222F" w:rsidP="00DD45E5">
              <w:pPr>
                <w:pStyle w:val="Subsection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Develop Machine learning model (Rice Disease Detection System)</w:t>
              </w:r>
            </w:p>
            <w:p w14:paraId="02C2F447" w14:textId="7431B5D3" w:rsidR="0076222F" w:rsidRPr="0045559E" w:rsidRDefault="0076222F" w:rsidP="00DD45E5">
              <w:pPr>
                <w:pStyle w:val="Subsection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b w:val="0"/>
                  <w:bCs w:val="0"/>
                  <w:sz w:val="24"/>
                  <w:szCs w:val="24"/>
                </w:rPr>
                <w:t>On GitHub Account</w:t>
              </w:r>
              <w:r w:rsidR="0017100A" w:rsidRPr="0045559E">
                <w:rPr>
                  <w:rFonts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r w:rsidRPr="0045559E">
                <w:rPr>
                  <w:rFonts w:cstheme="minorHAnsi"/>
                  <w:b w:val="0"/>
                  <w:bCs w:val="0"/>
                  <w:sz w:val="24"/>
                  <w:szCs w:val="24"/>
                </w:rPr>
                <w:t>(</w:t>
              </w:r>
              <w:r w:rsidR="0017100A" w:rsidRPr="0045559E">
                <w:rPr>
                  <w:rFonts w:cstheme="minorHAnsi"/>
                  <w:b w:val="0"/>
                  <w:bCs w:val="0"/>
                  <w:sz w:val="24"/>
                  <w:szCs w:val="24"/>
                </w:rPr>
                <w:t>LINK:</w:t>
              </w:r>
              <w:r w:rsidR="0017100A" w:rsidRPr="0045559E">
                <w:rPr>
                  <w:rFonts w:cstheme="minorHAnsi"/>
                  <w:sz w:val="24"/>
                  <w:szCs w:val="24"/>
                </w:rPr>
                <w:t xml:space="preserve"> </w:t>
              </w:r>
              <w:hyperlink r:id="rId10" w:history="1">
                <w:r w:rsidR="0017100A" w:rsidRPr="0045559E">
                  <w:rPr>
                    <w:rStyle w:val="Hyperlink"/>
                    <w:rFonts w:cstheme="minorHAnsi"/>
                    <w:color w:val="0070C0"/>
                    <w:sz w:val="24"/>
                    <w:szCs w:val="24"/>
                  </w:rPr>
                  <w:t>https://github.com/noelii/rice_disease_detection</w:t>
                </w:r>
              </w:hyperlink>
              <w:r w:rsidRPr="0045559E">
                <w:rPr>
                  <w:rFonts w:cstheme="minorHAnsi"/>
                  <w:sz w:val="24"/>
                  <w:szCs w:val="24"/>
                </w:rPr>
                <w:t xml:space="preserve">) </w:t>
              </w:r>
            </w:p>
            <w:p w14:paraId="3219616E" w14:textId="77777777" w:rsidR="0017100A" w:rsidRPr="0045559E" w:rsidRDefault="0017100A" w:rsidP="00DD45E5">
              <w:pPr>
                <w:pStyle w:val="Subsection"/>
                <w:rPr>
                  <w:rFonts w:cstheme="minorHAnsi"/>
                  <w:sz w:val="24"/>
                  <w:szCs w:val="24"/>
                </w:rPr>
              </w:pPr>
            </w:p>
            <w:p w14:paraId="0C401DD9" w14:textId="73C450E7" w:rsidR="0017100A" w:rsidRPr="0045559E" w:rsidRDefault="0017100A" w:rsidP="00177F5E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45559E">
                <w:rPr>
                  <w:rFonts w:cstheme="minorHAnsi"/>
                  <w:b/>
                  <w:bCs/>
                  <w:sz w:val="24"/>
                  <w:szCs w:val="24"/>
                </w:rPr>
                <w:t>Website (gold seal medical college)</w:t>
              </w:r>
            </w:p>
            <w:p w14:paraId="0AE86810" w14:textId="4407A150" w:rsidR="0017100A" w:rsidRPr="0045559E" w:rsidRDefault="0017100A" w:rsidP="00177F5E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Lunched online</w:t>
              </w:r>
              <w:r w:rsidRPr="0045559E">
                <w:rPr>
                  <w:rFonts w:cstheme="minorHAnsi"/>
                  <w:b/>
                  <w:bCs/>
                  <w:sz w:val="24"/>
                  <w:szCs w:val="24"/>
                </w:rPr>
                <w:t xml:space="preserve"> (url: </w:t>
              </w:r>
              <w:r w:rsidRPr="0045559E">
                <w:rPr>
                  <w:rFonts w:cstheme="minorHAnsi"/>
                  <w:b/>
                  <w:bCs/>
                  <w:color w:val="0070C0"/>
                  <w:sz w:val="24"/>
                  <w:szCs w:val="24"/>
                </w:rPr>
                <w:t>www.gsmcs.ac.tz</w:t>
              </w:r>
              <w:r w:rsidRPr="0045559E">
                <w:rPr>
                  <w:rFonts w:cstheme="minorHAnsi"/>
                  <w:b/>
                  <w:bCs/>
                  <w:sz w:val="24"/>
                  <w:szCs w:val="24"/>
                </w:rPr>
                <w:t>)</w:t>
              </w:r>
            </w:p>
            <w:p w14:paraId="3EB12E87" w14:textId="3AC3FFFB" w:rsidR="0017100A" w:rsidRPr="0045559E" w:rsidRDefault="00BB1BC5" w:rsidP="00177F5E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</w:p>
          </w:sdtContent>
        </w:sdt>
      </w:sdtContent>
    </w:sdt>
    <w:p w14:paraId="0F5FBC1A" w14:textId="77777777" w:rsidR="00002FD5" w:rsidRPr="0045559E" w:rsidRDefault="00CF127F">
      <w:pPr>
        <w:pStyle w:val="SectionHeading"/>
        <w:rPr>
          <w:rFonts w:cstheme="minorHAnsi"/>
          <w:sz w:val="24"/>
          <w:szCs w:val="24"/>
        </w:rPr>
      </w:pPr>
      <w:r w:rsidRPr="0045559E">
        <w:rPr>
          <w:rFonts w:cstheme="minorHAnsi"/>
          <w:sz w:val="24"/>
          <w:szCs w:val="24"/>
        </w:rPr>
        <w:t>Education</w:t>
      </w:r>
    </w:p>
    <w:sdt>
      <w:sdtPr>
        <w:rPr>
          <w:rFonts w:cstheme="minorHAnsi"/>
          <w:sz w:val="24"/>
          <w:szCs w:val="24"/>
        </w:rPr>
        <w:id w:val="-93781616"/>
        <w15:repeatingSection/>
      </w:sdtPr>
      <w:sdtEndPr/>
      <w:sdtContent>
        <w:sdt>
          <w:sdtPr>
            <w:rPr>
              <w:rFonts w:cstheme="minorHAnsi"/>
              <w:sz w:val="24"/>
              <w:szCs w:val="24"/>
            </w:rPr>
            <w:id w:val="301266699"/>
            <w:placeholder>
              <w:docPart w:val="A8BA1F57814F470C8834BC7B7579AF1E"/>
            </w:placeholder>
            <w15:repeatingSectionItem/>
          </w:sdtPr>
          <w:sdtEndPr/>
          <w:sdtContent>
            <w:p w14:paraId="66BFEA64" w14:textId="28D7BA2C" w:rsidR="00002FD5" w:rsidRPr="0045559E" w:rsidRDefault="00DD45E5">
              <w:pPr>
                <w:pStyle w:val="ResumeDate"/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2011-2014</w:t>
              </w:r>
            </w:p>
            <w:p w14:paraId="6B8FD9F7" w14:textId="770DF0A4" w:rsidR="00002FD5" w:rsidRPr="0045559E" w:rsidRDefault="0045559E">
              <w:pPr>
                <w:pStyle w:val="Subsection"/>
                <w:rPr>
                  <w:rFonts w:cstheme="minorHAnsi"/>
                  <w:sz w:val="24"/>
                  <w:szCs w:val="24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F7DC7B3" wp14:editId="28270662">
                        <wp:simplePos x="0" y="0"/>
                        <wp:positionH relativeFrom="column">
                          <wp:posOffset>-2882642</wp:posOffset>
                        </wp:positionH>
                        <wp:positionV relativeFrom="paragraph">
                          <wp:posOffset>322631</wp:posOffset>
                        </wp:positionV>
                        <wp:extent cx="1901825" cy="4252813"/>
                        <wp:effectExtent l="0" t="0" r="0" b="0"/>
                        <wp:wrapNone/>
                        <wp:docPr id="12" name="Text Box 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901825" cy="42528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CBA51F6" w14:textId="77777777" w:rsidR="0045559E" w:rsidRDefault="0045559E" w:rsidP="0045559E"/>
                                  <w:sdt>
                                    <w:sdtPr>
                                      <w:alias w:val="Telephone"/>
                                      <w:tag w:val=""/>
                                      <w:id w:val="1004709174"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/>
                                    </w:sdtPr>
                                    <w:sdtContent>
                                      <w:p w14:paraId="12E73FEF" w14:textId="1A990E69" w:rsidR="0045559E" w:rsidRDefault="0045559E" w:rsidP="0045559E">
                                        <w:pPr>
                                          <w:pStyle w:val="ContactInfo"/>
                                        </w:pPr>
                                        <w:r>
                                          <w:t>0743792738/0784085190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alias w:val="Email"/>
                                      <w:tag w:val=""/>
                                      <w:id w:val="2087269705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:text/>
                                    </w:sdtPr>
                                    <w:sdtContent>
                                      <w:p w14:paraId="4C8C6726" w14:textId="7C944D41" w:rsidR="0045559E" w:rsidRDefault="0045559E" w:rsidP="0045559E">
                                        <w:pPr>
                                          <w:pStyle w:val="ContactInfo"/>
                                        </w:pPr>
                                        <w:r>
                                          <w:t>kinabonoel@gmail.com</w:t>
                                        </w:r>
                                      </w:p>
                                    </w:sdtContent>
                                  </w:sdt>
                                  <w:p w14:paraId="415E06E7" w14:textId="77777777" w:rsidR="0045559E" w:rsidRDefault="0045559E" w:rsidP="0045559E">
                                    <w:pPr>
                                      <w:pStyle w:val="ContactInfo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F7DC7B3" id="Text Box 12" o:spid="_x0000_s1027" type="#_x0000_t202" style="position:absolute;margin-left:-227pt;margin-top:25.4pt;width:149.75pt;height:33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" filled="f" stroked="f" strokeweight=".5pt">
                        <v:textbox inset="0,0,0,0">
                          <w:txbxContent>
                            <w:p w14:paraId="7CBA51F6" w14:textId="77777777" w:rsidR="0045559E" w:rsidRDefault="0045559E" w:rsidP="0045559E"/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p w14:paraId="12E73FEF" w14:textId="1A990E69" w:rsidR="0045559E" w:rsidRDefault="0045559E" w:rsidP="0045559E">
                                  <w:pPr>
                                    <w:pStyle w:val="ContactInfo"/>
                                  </w:pPr>
                                  <w:r>
                                    <w:t>0743792738/0784085190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 w14:paraId="4C8C6726" w14:textId="7C944D41" w:rsidR="0045559E" w:rsidRDefault="0045559E" w:rsidP="0045559E">
                                  <w:pPr>
                                    <w:pStyle w:val="ContactInfo"/>
                                  </w:pPr>
                                  <w:r>
                                    <w:t>kinabonoel@gmail.com</w:t>
                                  </w:r>
                                </w:p>
                              </w:sdtContent>
                            </w:sdt>
                            <w:p w14:paraId="415E06E7" w14:textId="77777777" w:rsidR="0045559E" w:rsidRDefault="0045559E" w:rsidP="0045559E">
                              <w:pPr>
                                <w:pStyle w:val="ContactInfo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DD45E5" w:rsidRPr="0045559E">
                <w:rPr>
                  <w:rFonts w:cstheme="minorHAnsi"/>
                  <w:sz w:val="24"/>
                  <w:szCs w:val="24"/>
                </w:rPr>
                <w:t>KIBORILONI SECONDARY SCHOOL, MOSHI.</w:t>
              </w:r>
            </w:p>
            <w:p w14:paraId="08A9B831" w14:textId="458D7946" w:rsidR="00002FD5" w:rsidRPr="0045559E" w:rsidRDefault="00DD45E5">
              <w:pPr>
                <w:pStyle w:val="Description"/>
                <w:rPr>
                  <w:rFonts w:asciiTheme="minorHAnsi" w:hAnsiTheme="minorHAnsi" w:cstheme="minorHAnsi"/>
                  <w:sz w:val="24"/>
                  <w:szCs w:val="24"/>
                </w:rPr>
              </w:pPr>
              <w:r w:rsidRPr="0045559E">
                <w:rPr>
                  <w:rFonts w:asciiTheme="minorHAnsi" w:hAnsiTheme="minorHAnsi" w:cstheme="minorHAnsi"/>
                  <w:sz w:val="24"/>
                  <w:szCs w:val="24"/>
                </w:rPr>
                <w:t>O</w:t>
              </w:r>
              <w:r w:rsidR="0076222F" w:rsidRPr="0045559E">
                <w:rPr>
                  <w:rFonts w:asciiTheme="minorHAnsi" w:hAnsiTheme="minorHAnsi" w:cstheme="minorHAnsi"/>
                  <w:sz w:val="24"/>
                  <w:szCs w:val="24"/>
                </w:rPr>
                <w:t>-</w:t>
              </w:r>
              <w:r w:rsidRPr="0045559E">
                <w:rPr>
                  <w:rFonts w:asciiTheme="minorHAnsi" w:hAnsiTheme="minorHAnsi" w:cstheme="minorHAnsi"/>
                  <w:sz w:val="24"/>
                  <w:szCs w:val="24"/>
                </w:rPr>
                <w:t>Secondary Education</w:t>
              </w:r>
            </w:p>
            <w:p w14:paraId="22CF46E6" w14:textId="77777777" w:rsidR="00DD45E5" w:rsidRPr="0045559E" w:rsidRDefault="00DD45E5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</w:p>
            <w:p w14:paraId="49376A05" w14:textId="44DDF8BF" w:rsidR="00DD45E5" w:rsidRPr="0045559E" w:rsidRDefault="00DD45E5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2015-2017</w:t>
              </w:r>
            </w:p>
            <w:p w14:paraId="71DE12C5" w14:textId="396A7424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45559E">
                <w:rPr>
                  <w:rFonts w:cstheme="minorHAnsi"/>
                  <w:b/>
                  <w:bCs/>
                  <w:sz w:val="24"/>
                  <w:szCs w:val="24"/>
                </w:rPr>
                <w:t>NJOMBE HIGH SCHOOL, NJOMBE</w:t>
              </w:r>
            </w:p>
            <w:p w14:paraId="43F665D7" w14:textId="42EDCF89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b/>
                  <w:bCs/>
                  <w:sz w:val="24"/>
                  <w:szCs w:val="24"/>
                </w:rPr>
              </w:pPr>
            </w:p>
            <w:p w14:paraId="4A5ED81F" w14:textId="1D540B36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A-level Secondary Education</w:t>
              </w:r>
            </w:p>
            <w:p w14:paraId="1BB3E8A3" w14:textId="0D94B54B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</w:p>
            <w:p w14:paraId="28C433BF" w14:textId="51ACB06C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2017-2020</w:t>
              </w:r>
            </w:p>
            <w:p w14:paraId="0CEB2647" w14:textId="65899EAB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  <w:r w:rsidRPr="0045559E">
                <w:rPr>
                  <w:rFonts w:cstheme="minorHAnsi"/>
                  <w:sz w:val="24"/>
                  <w:szCs w:val="24"/>
                </w:rPr>
                <w:t>University of Dodoma (UDOM)</w:t>
              </w:r>
            </w:p>
            <w:p w14:paraId="24DA1BB0" w14:textId="2116073A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</w:p>
            <w:p w14:paraId="4A829B37" w14:textId="455CEA40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  <w:proofErr w:type="spellStart"/>
              <w:r w:rsidRPr="0045559E">
                <w:rPr>
                  <w:rFonts w:cstheme="minorHAnsi"/>
                  <w:sz w:val="24"/>
                  <w:szCs w:val="24"/>
                </w:rPr>
                <w:t>B</w:t>
              </w:r>
              <w:r w:rsidR="0017100A" w:rsidRPr="0045559E">
                <w:rPr>
                  <w:rFonts w:cstheme="minorHAnsi"/>
                  <w:sz w:val="24"/>
                  <w:szCs w:val="24"/>
                </w:rPr>
                <w:t>cs</w:t>
              </w:r>
              <w:proofErr w:type="spellEnd"/>
              <w:r w:rsidR="0017100A" w:rsidRPr="0045559E">
                <w:rPr>
                  <w:rFonts w:cstheme="minorHAnsi"/>
                  <w:sz w:val="24"/>
                  <w:szCs w:val="24"/>
                </w:rPr>
                <w:t xml:space="preserve">. </w:t>
              </w:r>
              <w:r w:rsidRPr="0045559E">
                <w:rPr>
                  <w:rFonts w:cstheme="minorHAnsi"/>
                  <w:sz w:val="24"/>
                  <w:szCs w:val="24"/>
                </w:rPr>
                <w:t>Computer science</w:t>
              </w:r>
            </w:p>
            <w:p w14:paraId="4C1515FD" w14:textId="77777777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</w:p>
            <w:p w14:paraId="1BA86CF2" w14:textId="77777777" w:rsidR="00177F5E" w:rsidRPr="0045559E" w:rsidRDefault="00177F5E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</w:p>
            <w:p w14:paraId="4F7C510C" w14:textId="4DF73D34" w:rsidR="00002FD5" w:rsidRPr="0045559E" w:rsidRDefault="00BB1BC5" w:rsidP="00DD45E5">
              <w:pPr>
                <w:pStyle w:val="ListBullet"/>
                <w:numPr>
                  <w:ilvl w:val="0"/>
                  <w:numId w:val="0"/>
                </w:numPr>
                <w:rPr>
                  <w:rFonts w:cstheme="minorHAnsi"/>
                  <w:sz w:val="24"/>
                  <w:szCs w:val="24"/>
                </w:rPr>
              </w:pPr>
            </w:p>
          </w:sdtContent>
        </w:sdt>
      </w:sdtContent>
    </w:sdt>
    <w:p w14:paraId="6F3E1B96" w14:textId="77777777" w:rsidR="00002FD5" w:rsidRPr="0045559E" w:rsidRDefault="00CF127F">
      <w:pPr>
        <w:pStyle w:val="SectionHeading"/>
        <w:rPr>
          <w:rFonts w:cstheme="minorHAnsi"/>
          <w:sz w:val="24"/>
          <w:szCs w:val="24"/>
        </w:rPr>
      </w:pPr>
      <w:r w:rsidRPr="0045559E">
        <w:rPr>
          <w:rFonts w:cstheme="minorHAnsi"/>
          <w:sz w:val="24"/>
          <w:szCs w:val="24"/>
        </w:rPr>
        <w:t>References</w:t>
      </w:r>
    </w:p>
    <w:p w14:paraId="485D2FAF" w14:textId="1549F2A8" w:rsidR="00177F5E" w:rsidRPr="0045559E" w:rsidRDefault="00177F5E">
      <w:pPr>
        <w:rPr>
          <w:rFonts w:cstheme="minorHAnsi"/>
          <w:sz w:val="24"/>
          <w:szCs w:val="24"/>
        </w:rPr>
      </w:pPr>
      <w:r w:rsidRPr="0045559E">
        <w:rPr>
          <w:rFonts w:cstheme="minorHAnsi"/>
          <w:sz w:val="24"/>
          <w:szCs w:val="24"/>
        </w:rPr>
        <w:t>University of Dodoma</w:t>
      </w:r>
    </w:p>
    <w:sectPr w:rsidR="00177F5E" w:rsidRPr="0045559E">
      <w:headerReference w:type="default" r:id="rId11"/>
      <w:footerReference w:type="default" r:id="rId12"/>
      <w:headerReference w:type="first" r:id="rId13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7DB73" w14:textId="77777777" w:rsidR="00BB1BC5" w:rsidRDefault="00BB1BC5">
      <w:pPr>
        <w:spacing w:after="0" w:line="240" w:lineRule="auto"/>
      </w:pPr>
      <w:r>
        <w:separator/>
      </w:r>
    </w:p>
  </w:endnote>
  <w:endnote w:type="continuationSeparator" w:id="0">
    <w:p w14:paraId="6B4B7366" w14:textId="77777777" w:rsidR="00BB1BC5" w:rsidRDefault="00BB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031C7" w14:textId="77777777" w:rsidR="00002FD5" w:rsidRDefault="00CF127F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BED70D4" wp14:editId="4F0E450A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1ED4B2" w14:textId="77777777" w:rsidR="00002FD5" w:rsidRDefault="00CF127F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BED70D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2C1ED4B2" w14:textId="77777777" w:rsidR="00002FD5" w:rsidRDefault="00CF127F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5C4F2" w14:textId="77777777" w:rsidR="00BB1BC5" w:rsidRDefault="00BB1BC5">
      <w:pPr>
        <w:spacing w:after="0" w:line="240" w:lineRule="auto"/>
      </w:pPr>
      <w:r>
        <w:separator/>
      </w:r>
    </w:p>
  </w:footnote>
  <w:footnote w:type="continuationSeparator" w:id="0">
    <w:p w14:paraId="2EBC289B" w14:textId="77777777" w:rsidR="00BB1BC5" w:rsidRDefault="00BB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48CAC" w14:textId="77777777" w:rsidR="00002FD5" w:rsidRDefault="00CF127F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4005F16A" wp14:editId="3F0B3498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D8C12EE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68DA" w14:textId="77777777" w:rsidR="00002FD5" w:rsidRDefault="00CF127F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717B6A2B" wp14:editId="26A4F626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6BECC16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E5"/>
    <w:rsid w:val="00002FD5"/>
    <w:rsid w:val="0017100A"/>
    <w:rsid w:val="00177F5E"/>
    <w:rsid w:val="002C3725"/>
    <w:rsid w:val="0045559E"/>
    <w:rsid w:val="0076222F"/>
    <w:rsid w:val="00BA3948"/>
    <w:rsid w:val="00BB1BC5"/>
    <w:rsid w:val="00CF127F"/>
    <w:rsid w:val="00D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7F63"/>
  <w15:chartTrackingRefBased/>
  <w15:docId w15:val="{1B8D9A82-CC70-4959-804C-29940112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17100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oelii/rice_disease_dete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BA1F57814F470C8834BC7B7579A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9F6C8-2065-484C-8436-5635FC559ECC}"/>
      </w:docPartPr>
      <w:docPartBody>
        <w:p w:rsidR="001A4AC5" w:rsidRDefault="001A4D7E">
          <w:pPr>
            <w:pStyle w:val="A8BA1F57814F470C8834BC7B7579AF1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3EC7FB2FE634C23ADABD020A90F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D854-76FB-4D47-87C0-71D6288BE579}"/>
      </w:docPartPr>
      <w:docPartBody>
        <w:p w:rsidR="00000000" w:rsidRDefault="001A4AC5" w:rsidP="001A4AC5">
          <w:pPr>
            <w:pStyle w:val="33EC7FB2FE634C23ADABD020A90F6BC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7E"/>
    <w:rsid w:val="001A4AC5"/>
    <w:rsid w:val="001A4D7E"/>
    <w:rsid w:val="00B0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EC7FB2FE634C23ADABD020A90F6BCA">
    <w:name w:val="33EC7FB2FE634C23ADABD020A90F6BCA"/>
    <w:rsid w:val="001A4AC5"/>
  </w:style>
  <w:style w:type="character" w:styleId="PlaceholderText">
    <w:name w:val="Placeholder Text"/>
    <w:basedOn w:val="DefaultParagraphFont"/>
    <w:uiPriority w:val="99"/>
    <w:semiHidden/>
    <w:rsid w:val="001A4AC5"/>
    <w:rPr>
      <w:color w:val="808080"/>
    </w:rPr>
  </w:style>
  <w:style w:type="paragraph" w:customStyle="1" w:styleId="A8BA1F57814F470C8834BC7B7579AF1E">
    <w:name w:val="A8BA1F57814F470C8834BC7B7579AF1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0743792738/0784085190</CompanyPhone>
  <CompanyFax/>
  <CompanyEmail>kinabonoel@gmail.com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58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NOELII</dc:creator>
  <cp:keywords/>
  <cp:lastModifiedBy>noel kinabo</cp:lastModifiedBy>
  <cp:revision>3</cp:revision>
  <dcterms:created xsi:type="dcterms:W3CDTF">2020-09-14T06:47:00Z</dcterms:created>
  <dcterms:modified xsi:type="dcterms:W3CDTF">2020-09-26T09:11:00Z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